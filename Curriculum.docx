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33" w:type="pct"/>
        <w:tblInd w:w="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642"/>
        <w:gridCol w:w="6739"/>
      </w:tblGrid>
      <w:tr w:rsidR="002C2CDD" w:rsidRPr="00906BEE" w14:paraId="1727BAF5" w14:textId="77777777" w:rsidTr="00E05779">
        <w:tc>
          <w:tcPr>
            <w:tcW w:w="3642" w:type="dxa"/>
            <w:tcMar>
              <w:top w:w="504" w:type="dxa"/>
              <w:right w:w="720" w:type="dxa"/>
            </w:tcMar>
          </w:tcPr>
          <w:p w14:paraId="7A6216A0" w14:textId="422015EA" w:rsidR="00523479" w:rsidRPr="00906BEE" w:rsidRDefault="00CD6E79" w:rsidP="00CD6E79">
            <w:pPr>
              <w:pStyle w:val="Iniciales"/>
              <w:tabs>
                <w:tab w:val="center" w:pos="1352"/>
              </w:tabs>
              <w:ind w:left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C275718" wp14:editId="4362A25A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-295275</wp:posOffset>
                  </wp:positionV>
                  <wp:extent cx="1657350" cy="1571625"/>
                  <wp:effectExtent l="57150" t="57150" r="57150" b="866775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n 5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7162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101F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F9EC6E6" wp14:editId="3069EFB4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-324485</wp:posOffset>
                      </wp:positionV>
                      <wp:extent cx="6675120" cy="1619885"/>
                      <wp:effectExtent l="0" t="0" r="0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5120" cy="16198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group w14:anchorId="32A5F824" id="Grupo 1" o:spid="_x0000_s1026" style="position:absolute;margin-left:-.1pt;margin-top:-25.55pt;width:525.6pt;height:127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4F68267F" w14:textId="15BA6E27" w:rsidR="005276D0" w:rsidRDefault="005276D0" w:rsidP="005276D0">
            <w:pPr>
              <w:pStyle w:val="Ttulo3"/>
            </w:pPr>
            <w:r>
              <w:t>Datos personales</w:t>
            </w:r>
          </w:p>
          <w:p w14:paraId="6999AD47" w14:textId="3A3EE658" w:rsidR="005276D0" w:rsidRDefault="005276D0" w:rsidP="005276D0">
            <w:r>
              <w:t>Cedula de Id.: 5064083.</w:t>
            </w:r>
          </w:p>
          <w:p w14:paraId="708B951A" w14:textId="1A1797F6" w:rsidR="005276D0" w:rsidRDefault="005276D0" w:rsidP="005276D0">
            <w:r>
              <w:t>Fecha de Nac.: 5/11/1993.</w:t>
            </w:r>
          </w:p>
          <w:p w14:paraId="5A971262" w14:textId="162D719E" w:rsidR="005276D0" w:rsidRDefault="005276D0" w:rsidP="005276D0">
            <w:r>
              <w:t>Edad: 28 años.</w:t>
            </w:r>
          </w:p>
          <w:p w14:paraId="686C652E" w14:textId="7E496F6D" w:rsidR="005276D0" w:rsidRDefault="005276D0" w:rsidP="005276D0">
            <w:r>
              <w:t>Estado Civil: Soltero.</w:t>
            </w:r>
          </w:p>
          <w:p w14:paraId="0B3FBD97" w14:textId="77777777" w:rsidR="00E05779" w:rsidRDefault="005276D0" w:rsidP="00E05779">
            <w:r>
              <w:t xml:space="preserve">Nacionalidad: </w:t>
            </w:r>
            <w:r w:rsidR="00EC7830">
              <w:t>para</w:t>
            </w:r>
          </w:p>
          <w:p w14:paraId="6244A1C1" w14:textId="2759050D" w:rsidR="005276D0" w:rsidRDefault="00EC7830" w:rsidP="005276D0">
            <w:r>
              <w:t>guaya</w:t>
            </w:r>
            <w:r w:rsidR="005276D0">
              <w:t>.</w:t>
            </w:r>
          </w:p>
          <w:p w14:paraId="701B3E58" w14:textId="7933986D" w:rsidR="005276D0" w:rsidRDefault="005276D0" w:rsidP="005276D0">
            <w:r>
              <w:t>Lugar de Nac.: Luque.</w:t>
            </w:r>
          </w:p>
          <w:p w14:paraId="4B6B785F" w14:textId="7CB79A84" w:rsidR="005276D0" w:rsidRDefault="005276D0" w:rsidP="005276D0">
            <w:r>
              <w:t>Domicilio: Pantaleón García c/ calle sin nombre.</w:t>
            </w:r>
          </w:p>
          <w:p w14:paraId="6FC4965E" w14:textId="05EA5EB3" w:rsidR="005276D0" w:rsidRDefault="005276D0" w:rsidP="005276D0">
            <w:r>
              <w:t>Barrio: Yka’a/Luque.</w:t>
            </w:r>
          </w:p>
          <w:p w14:paraId="78F1888E" w14:textId="6510A020" w:rsidR="005276D0" w:rsidRDefault="005276D0" w:rsidP="005276D0"/>
          <w:p w14:paraId="49DBE53C" w14:textId="63645BC8" w:rsidR="005276D0" w:rsidRDefault="005276D0" w:rsidP="005276D0">
            <w:pPr>
              <w:pStyle w:val="Ttulo3"/>
            </w:pPr>
            <w:r>
              <w:t>Ref. Personal</w:t>
            </w:r>
          </w:p>
          <w:p w14:paraId="447E72C6" w14:textId="4B1040A6" w:rsidR="005276D0" w:rsidRDefault="005276D0" w:rsidP="005276D0">
            <w:r>
              <w:t>Amelia Morel</w:t>
            </w:r>
            <w:r w:rsidR="00E313D5">
              <w:t xml:space="preserve">:    </w:t>
            </w:r>
            <w:r>
              <w:t xml:space="preserve"> 0961473777</w:t>
            </w:r>
          </w:p>
          <w:p w14:paraId="47BA329B" w14:textId="02DD36FB" w:rsidR="005276D0" w:rsidRDefault="005276D0" w:rsidP="005276D0">
            <w:r>
              <w:t xml:space="preserve">Vilda </w:t>
            </w:r>
            <w:r w:rsidR="00E313D5">
              <w:t>Servín:       0982986243</w:t>
            </w:r>
          </w:p>
          <w:p w14:paraId="7F59749C" w14:textId="5445DD88" w:rsidR="005276D0" w:rsidRDefault="005276D0" w:rsidP="005276D0"/>
          <w:p w14:paraId="17509781" w14:textId="09D0F553" w:rsidR="00E313D5" w:rsidRDefault="00E313D5" w:rsidP="005276D0"/>
          <w:p w14:paraId="759A8CF0" w14:textId="1841EC54" w:rsidR="00E313D5" w:rsidRDefault="00E313D5" w:rsidP="00E313D5">
            <w:pPr>
              <w:pStyle w:val="Ttulo3"/>
            </w:pPr>
            <w:r>
              <w:t>Ref. LABORAL</w:t>
            </w:r>
          </w:p>
          <w:p w14:paraId="451DD4F7" w14:textId="421E8194" w:rsidR="00E313D5" w:rsidRDefault="00E313D5" w:rsidP="00E313D5">
            <w:r>
              <w:t>Superv. Nestor Rojas:     0994</w:t>
            </w:r>
            <w:r w:rsidR="00DD3D17">
              <w:t>252194</w:t>
            </w:r>
          </w:p>
          <w:p w14:paraId="247FD249" w14:textId="1643BBB5" w:rsidR="00E313D5" w:rsidRDefault="00E313D5" w:rsidP="00E313D5">
            <w:r>
              <w:t>Superv. Moisés Méndez:       0</w:t>
            </w:r>
            <w:r w:rsidR="00DD3D17">
              <w:t>983414032</w:t>
            </w:r>
          </w:p>
          <w:p w14:paraId="76FB3CBE" w14:textId="3F84CCB8" w:rsidR="00E313D5" w:rsidRDefault="00E313D5" w:rsidP="00E313D5">
            <w:r>
              <w:t>Superv. Idalino Caballero:</w:t>
            </w:r>
          </w:p>
          <w:p w14:paraId="64AE90FF" w14:textId="5E36B2C3" w:rsidR="00DD3D17" w:rsidRDefault="00DD3D17" w:rsidP="00E313D5">
            <w:r>
              <w:t>0971982471</w:t>
            </w:r>
          </w:p>
          <w:p w14:paraId="3060333E" w14:textId="77777777" w:rsidR="00E313D5" w:rsidRDefault="00E313D5" w:rsidP="005276D0"/>
          <w:p w14:paraId="7078B6FD" w14:textId="77777777" w:rsidR="00E313D5" w:rsidRDefault="00E313D5" w:rsidP="005276D0"/>
          <w:p w14:paraId="490D737F" w14:textId="77777777" w:rsidR="00E313D5" w:rsidRDefault="00E313D5" w:rsidP="00E313D5">
            <w:pPr>
              <w:pStyle w:val="Ttulo3"/>
            </w:pPr>
            <w:r>
              <w:t>otros estudios</w:t>
            </w:r>
          </w:p>
          <w:p w14:paraId="2414B710" w14:textId="77777777" w:rsidR="00E313D5" w:rsidRDefault="00E313D5" w:rsidP="00E313D5">
            <w:pPr>
              <w:pStyle w:val="Prrafodelista"/>
              <w:numPr>
                <w:ilvl w:val="0"/>
                <w:numId w:val="12"/>
              </w:numPr>
            </w:pPr>
            <w:r>
              <w:t>Curso de Desarrollo de Liderazgo.</w:t>
            </w:r>
          </w:p>
          <w:p w14:paraId="49BFB82E" w14:textId="77777777" w:rsidR="00E313D5" w:rsidRPr="00906BEE" w:rsidRDefault="00E313D5" w:rsidP="00E313D5">
            <w:pPr>
              <w:pStyle w:val="Prrafodelista"/>
              <w:numPr>
                <w:ilvl w:val="0"/>
                <w:numId w:val="12"/>
              </w:numPr>
            </w:pPr>
            <w:r>
              <w:t>Actualmente estoy cursando el tercer año de la carrera de Análisis de Sistema en la Universidad Tecnológica Intercontinental.</w:t>
            </w:r>
          </w:p>
          <w:p w14:paraId="18B0BE9B" w14:textId="33CDD43B" w:rsidR="00E313D5" w:rsidRDefault="00E313D5" w:rsidP="007569C1">
            <w:pPr>
              <w:pStyle w:val="Ttulo3"/>
            </w:pPr>
          </w:p>
          <w:p w14:paraId="7A539BCB" w14:textId="6ECBB0D7" w:rsidR="00455C72" w:rsidRDefault="00455C72" w:rsidP="007569C1">
            <w:pPr>
              <w:pStyle w:val="Ttulo3"/>
            </w:pPr>
          </w:p>
          <w:p w14:paraId="174C210B" w14:textId="77777777" w:rsidR="00455C72" w:rsidRDefault="00455C72" w:rsidP="007569C1">
            <w:pPr>
              <w:pStyle w:val="Ttulo3"/>
            </w:pPr>
          </w:p>
          <w:p w14:paraId="200AF09D" w14:textId="5B098E9B" w:rsidR="00A50939" w:rsidRPr="00906BEE" w:rsidRDefault="00230908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1583F642082C490CAAC8DF3297A04DC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14:paraId="241EF017" w14:textId="2E76F625" w:rsidR="002C2CDD" w:rsidRDefault="00A50CDC" w:rsidP="00A50CDC">
            <w:r>
              <w:t xml:space="preserve">Desempeñarme en el ramo de la informática ya sea como programador o sus afines donde pueda pulir mis conocimientos a través de los trabajos realizados, </w:t>
            </w:r>
            <w:r w:rsidR="00C211CD">
              <w:t>y</w:t>
            </w:r>
            <w:r>
              <w:t xml:space="preserve"> pueda aportar o sumar mejoras que puedan ser útiles a otros y</w:t>
            </w:r>
            <w:r w:rsidR="00C211CD">
              <w:t xml:space="preserve"> en el cual siga aprendiendo </w:t>
            </w:r>
            <w:r>
              <w:t>día a día</w:t>
            </w:r>
            <w:r w:rsidR="00C211CD">
              <w:t xml:space="preserve"> desarrollando mis conocimientos adquiridos</w:t>
            </w:r>
            <w:r>
              <w:t>.</w:t>
            </w:r>
          </w:p>
          <w:p w14:paraId="2A4BD6A6" w14:textId="2C5C2636" w:rsidR="00EE62E6" w:rsidRDefault="00EE62E6" w:rsidP="00A50CDC"/>
          <w:p w14:paraId="6632A72D" w14:textId="4E31CC5B" w:rsidR="00EE62E6" w:rsidRDefault="00EE62E6" w:rsidP="00A50CDC"/>
          <w:p w14:paraId="6779A2DC" w14:textId="4069D007" w:rsidR="00EE62E6" w:rsidRDefault="00EE62E6" w:rsidP="00A50CDC"/>
          <w:p w14:paraId="44BF602F" w14:textId="7CD9C835" w:rsidR="00EE62E6" w:rsidRDefault="00EE62E6" w:rsidP="00A50CDC"/>
          <w:p w14:paraId="1CFC3046" w14:textId="3BE3D26F" w:rsidR="0071044E" w:rsidRPr="00906BEE" w:rsidRDefault="00A50CDC" w:rsidP="00E313D5">
            <w:r>
              <w:t xml:space="preserve"> 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70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7083"/>
            </w:tblGrid>
            <w:tr w:rsidR="00C612DA" w:rsidRPr="00906BEE" w14:paraId="4829E537" w14:textId="77777777" w:rsidTr="009A77FD">
              <w:trPr>
                <w:trHeight w:hRule="exact" w:val="1516"/>
              </w:trPr>
              <w:tc>
                <w:tcPr>
                  <w:tcW w:w="7083" w:type="dxa"/>
                  <w:vAlign w:val="center"/>
                </w:tcPr>
                <w:p w14:paraId="11D49F69" w14:textId="200B82CD" w:rsidR="00C612DA" w:rsidRPr="00906BEE" w:rsidRDefault="00230908" w:rsidP="00C612DA">
                  <w:pPr>
                    <w:pStyle w:val="Ttulo1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0C761DA8E24E4FBBA0D1DE9AF3A3D46E"/>
                      </w:placeholder>
                      <w15:appearance w15:val="hidden"/>
                    </w:sdtPr>
                    <w:sdtEndPr/>
                    <w:sdtContent>
                      <w:r w:rsidR="00FF4B0F">
                        <w:t>ruben flores</w:t>
                      </w:r>
                    </w:sdtContent>
                  </w:sdt>
                </w:p>
                <w:p w14:paraId="24F4388B" w14:textId="028F8AA8" w:rsidR="00906BEE" w:rsidRPr="00906BEE" w:rsidRDefault="00C520BD" w:rsidP="00FF4B0F">
                  <w:pPr>
                    <w:pStyle w:val="Ttulo2"/>
                    <w:jc w:val="center"/>
                    <w:outlineLvl w:val="1"/>
                  </w:pPr>
                  <w:r>
                    <w:t xml:space="preserve">                                                  </w:t>
                  </w:r>
                  <w:r w:rsidR="00EE62E6">
                    <w:t xml:space="preserve"> analisis de sistema</w:t>
                  </w:r>
                  <w:r w:rsidR="00EC7830">
                    <w:t>s</w:t>
                  </w:r>
                </w:p>
              </w:tc>
            </w:tr>
          </w:tbl>
          <w:p w14:paraId="0A4B5C14" w14:textId="77777777" w:rsidR="002C2CDD" w:rsidRPr="00906BEE" w:rsidRDefault="00230908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BA276D4EF5E644169E1416CBBDCE807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081830BA" w14:textId="603AE6EE" w:rsidR="002C2CDD" w:rsidRPr="00906BEE" w:rsidRDefault="00FF4B0F" w:rsidP="007569C1">
            <w:pPr>
              <w:pStyle w:val="Ttulo4"/>
            </w:pPr>
            <w:r>
              <w:t>Probador</w:t>
            </w:r>
            <w:r w:rsidR="002C2CDD" w:rsidRPr="00906BEE">
              <w:rPr>
                <w:lang w:bidi="es-ES"/>
              </w:rPr>
              <w:t xml:space="preserve"> • </w:t>
            </w:r>
            <w:r>
              <w:t>Alex s.a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2013</w:t>
            </w:r>
            <w:r w:rsidR="002C2CDD" w:rsidRPr="00906BEE">
              <w:rPr>
                <w:lang w:bidi="es-ES"/>
              </w:rPr>
              <w:t xml:space="preserve"> – </w:t>
            </w:r>
            <w:r>
              <w:t>2017</w:t>
            </w:r>
          </w:p>
          <w:p w14:paraId="231211A9" w14:textId="09CE7116" w:rsidR="002C2CDD" w:rsidRPr="00906BEE" w:rsidRDefault="00FF4B0F" w:rsidP="007569C1">
            <w:r>
              <w:t>Me desempeñaba en el puesto de probador de las motos que se ensamblaban por la cinta, la cual consistía en verificar que las motos estén listas para las ventas.</w:t>
            </w:r>
          </w:p>
          <w:p w14:paraId="073C3BD1" w14:textId="6EEA7E21" w:rsidR="002C2CDD" w:rsidRPr="00906BEE" w:rsidRDefault="00FF4B0F" w:rsidP="007569C1">
            <w:pPr>
              <w:pStyle w:val="Ttulo4"/>
            </w:pPr>
            <w:r>
              <w:t>Encargado</w:t>
            </w:r>
            <w:r w:rsidR="002C2CDD" w:rsidRPr="00906BEE">
              <w:rPr>
                <w:lang w:bidi="es-ES"/>
              </w:rPr>
              <w:t xml:space="preserve"> • </w:t>
            </w:r>
            <w:r>
              <w:t>Alex s.a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2018</w:t>
            </w:r>
            <w:r w:rsidR="002C2CDD" w:rsidRPr="00906BEE">
              <w:rPr>
                <w:lang w:bidi="es-ES"/>
              </w:rPr>
              <w:t xml:space="preserve"> – </w:t>
            </w:r>
            <w:r>
              <w:t>2022</w:t>
            </w:r>
          </w:p>
          <w:p w14:paraId="2CCF75FA" w14:textId="5DCDD71F" w:rsidR="002C2CDD" w:rsidRDefault="00FF4B0F" w:rsidP="007569C1">
            <w:r>
              <w:t>Me desempeñaba en el puesto de encargado del mismo sector donde verificaba los trabajos correspondientes</w:t>
            </w:r>
            <w:r w:rsidR="00E56C83">
              <w:t xml:space="preserve"> en el sector y sus variantes, ya que </w:t>
            </w:r>
            <w:r w:rsidR="00A50CDC">
              <w:t>el sector se dividía</w:t>
            </w:r>
            <w:r w:rsidR="00E56C83">
              <w:t xml:space="preserve"> en 3 partes de </w:t>
            </w:r>
            <w:r w:rsidR="0050006A">
              <w:t>los, cuales</w:t>
            </w:r>
            <w:r w:rsidR="00E56C83">
              <w:t xml:space="preserve"> me encargaba de sus debidos trabajos.</w:t>
            </w:r>
          </w:p>
          <w:p w14:paraId="3CC2A557" w14:textId="3B6F902D" w:rsidR="00470510" w:rsidRPr="00906BEE" w:rsidRDefault="00470510" w:rsidP="007569C1">
            <w:r>
              <w:t xml:space="preserve">Teléfono: </w:t>
            </w:r>
            <w:hyperlink r:id="rId11" w:tooltip="+595 21 236 7000" w:history="1">
              <w:r w:rsidRPr="00470510">
                <w:rPr>
                  <w:color w:val="0000FF"/>
                  <w:u w:val="single"/>
                </w:rPr>
                <w:t>+595 21 236 7000</w:t>
              </w:r>
            </w:hyperlink>
            <w:r>
              <w:t xml:space="preserve">  correo: </w:t>
            </w:r>
            <w:hyperlink r:id="rId12" w:tooltip="info@alexsa.com.py" w:history="1">
              <w:r w:rsidRPr="00470510">
                <w:rPr>
                  <w:color w:val="0000FF"/>
                  <w:u w:val="single"/>
                </w:rPr>
                <w:t>info@alexsa.com.py</w:t>
              </w:r>
            </w:hyperlink>
          </w:p>
          <w:p w14:paraId="2993C1F3" w14:textId="581C80D1" w:rsidR="004F1581" w:rsidRPr="00906BEE" w:rsidRDefault="00230908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259BD9DC0C32421196173D051598E2F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1546AC74" w14:textId="4B00EFE0" w:rsidR="002C2CDD" w:rsidRPr="0055755A" w:rsidRDefault="00E56C83" w:rsidP="007569C1">
            <w:pPr>
              <w:pStyle w:val="Ttulo4"/>
            </w:pPr>
            <w:r>
              <w:t>pre-escolar al sexto grado</w:t>
            </w:r>
            <w:r w:rsidR="002C2CDD" w:rsidRPr="00906BEE">
              <w:rPr>
                <w:lang w:bidi="es-ES"/>
              </w:rPr>
              <w:t xml:space="preserve"> • </w:t>
            </w:r>
            <w:r>
              <w:t>1998 - 2004</w:t>
            </w:r>
            <w:r w:rsidR="002C2CDD" w:rsidRPr="00906BEE">
              <w:rPr>
                <w:lang w:bidi="es-ES"/>
              </w:rPr>
              <w:t xml:space="preserve"> • </w:t>
            </w:r>
            <w:r>
              <w:t>esc. san jose</w:t>
            </w:r>
          </w:p>
          <w:p w14:paraId="53528DDE" w14:textId="238544AB" w:rsidR="002C2CDD" w:rsidRPr="00906BEE" w:rsidRDefault="00E56C83" w:rsidP="007569C1">
            <w:r>
              <w:t>Desarrolle los primeros cursos desde el preescolar hasta el sexto grado.</w:t>
            </w:r>
          </w:p>
          <w:p w14:paraId="2119728A" w14:textId="194E7128" w:rsidR="002C2CDD" w:rsidRPr="00906BEE" w:rsidRDefault="00E56C83" w:rsidP="007569C1">
            <w:pPr>
              <w:pStyle w:val="Ttulo4"/>
            </w:pPr>
            <w:r>
              <w:t>septimo al noveno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2005 - 2008</w:t>
            </w:r>
            <w:r w:rsidR="002C2CDD" w:rsidRPr="00906BEE">
              <w:rPr>
                <w:lang w:bidi="es-ES"/>
              </w:rPr>
              <w:t xml:space="preserve"> • </w:t>
            </w:r>
            <w:r w:rsidR="00330ABC">
              <w:t>Col. san jose</w:t>
            </w:r>
          </w:p>
          <w:p w14:paraId="684BD965" w14:textId="7E27AE1C" w:rsidR="002C2CDD" w:rsidRDefault="00E56C83" w:rsidP="007569C1">
            <w:r>
              <w:t xml:space="preserve">Continue </w:t>
            </w:r>
            <w:r w:rsidR="00330ABC">
              <w:t>los grados posteriores acompañado de cursos de informática que empezaba desde básico hasta avanzado culminando el noveno.</w:t>
            </w:r>
          </w:p>
          <w:p w14:paraId="534F6A3F" w14:textId="28ABD951" w:rsidR="00330ABC" w:rsidRDefault="00330ABC" w:rsidP="007569C1"/>
          <w:p w14:paraId="31C29E8B" w14:textId="59D2DFCC" w:rsidR="00330ABC" w:rsidRPr="00906BEE" w:rsidRDefault="00330ABC" w:rsidP="00330ABC">
            <w:pPr>
              <w:pStyle w:val="Ttulo4"/>
            </w:pPr>
            <w:r>
              <w:t>bachillerato -humanistico</w:t>
            </w:r>
            <w:r w:rsidRPr="00906BEE">
              <w:rPr>
                <w:lang w:bidi="es-ES"/>
              </w:rPr>
              <w:t xml:space="preserve"> • </w:t>
            </w:r>
            <w:r>
              <w:t>2009 - 20011</w:t>
            </w:r>
            <w:r w:rsidRPr="00906BEE">
              <w:rPr>
                <w:lang w:bidi="es-ES"/>
              </w:rPr>
              <w:t xml:space="preserve"> • </w:t>
            </w:r>
            <w:r>
              <w:t>col. san jose</w:t>
            </w:r>
          </w:p>
          <w:p w14:paraId="1248FD8F" w14:textId="4B1ACB30" w:rsidR="00330ABC" w:rsidRPr="00906BEE" w:rsidRDefault="00330ABC" w:rsidP="00330ABC">
            <w:r>
              <w:t>Culminando el bachillerato</w:t>
            </w:r>
            <w:r w:rsidR="00470510">
              <w:t xml:space="preserve"> Humanístico con</w:t>
            </w:r>
            <w:r>
              <w:t xml:space="preserve"> conocimientos de informática avanzado y técnico en computación.</w:t>
            </w:r>
          </w:p>
          <w:p w14:paraId="63BCB783" w14:textId="77777777" w:rsidR="00330ABC" w:rsidRPr="00906BEE" w:rsidRDefault="00330ABC" w:rsidP="007569C1"/>
          <w:p w14:paraId="40DFD98C" w14:textId="2C3ABC99" w:rsidR="002C2CDD" w:rsidRPr="00906BEE" w:rsidRDefault="00A50CDC" w:rsidP="007569C1">
            <w:pPr>
              <w:pStyle w:val="Ttulo3"/>
            </w:pPr>
            <w:r>
              <w:lastRenderedPageBreak/>
              <w:t>EXPERIENCIA COMO LIDER DE UN EQUIPO</w:t>
            </w:r>
          </w:p>
          <w:p w14:paraId="0F5756D6" w14:textId="7A004DF9" w:rsidR="00741125" w:rsidRDefault="00330ABC" w:rsidP="00741125">
            <w:r>
              <w:t>Mi mayor experiencia es la que culmino ahora como encargado en una empresa como en la que estuve trabajando, ya que fue muy lucrativo no solo por los cursos de liderazgo y las formaciones si no por la experiencia recibida, donde pude desarrollarme como persona y también profesionalmente</w:t>
            </w:r>
            <w:r w:rsidR="00B03DD5">
              <w:t>, y en la cual</w:t>
            </w:r>
            <w:r>
              <w:t xml:space="preserve"> </w:t>
            </w:r>
            <w:r w:rsidR="009A77FD">
              <w:t>logré</w:t>
            </w:r>
            <w:r>
              <w:t xml:space="preserve"> desarrollar un programa de diseño Web de </w:t>
            </w:r>
            <w:r w:rsidR="00B03DD5">
              <w:t>registros, en</w:t>
            </w:r>
            <w:r>
              <w:t xml:space="preserve"> el pude desenvolverme </w:t>
            </w:r>
            <w:r w:rsidR="00B03DD5">
              <w:t xml:space="preserve">más </w:t>
            </w:r>
            <w:r>
              <w:t xml:space="preserve">en el </w:t>
            </w:r>
            <w:r w:rsidR="009A77FD">
              <w:t>ámbito de la informática con el ramo de</w:t>
            </w:r>
            <w:r>
              <w:t xml:space="preserve"> desarrollo </w:t>
            </w:r>
            <w:r w:rsidR="009A77FD">
              <w:t xml:space="preserve">web </w:t>
            </w:r>
            <w:r>
              <w:t xml:space="preserve">y </w:t>
            </w:r>
            <w:r w:rsidR="009A77FD">
              <w:t>programaciones de sistemas</w:t>
            </w:r>
            <w:r w:rsidR="007E101F">
              <w:t xml:space="preserve">, lo cual es muy </w:t>
            </w:r>
            <w:r w:rsidR="006C38E2">
              <w:t>utilizado</w:t>
            </w:r>
            <w:r w:rsidR="007E101F">
              <w:t xml:space="preserve"> </w:t>
            </w:r>
            <w:r w:rsidR="00455C72">
              <w:t xml:space="preserve">en la empresa </w:t>
            </w:r>
            <w:r w:rsidR="007E101F">
              <w:t>con un</w:t>
            </w:r>
            <w:r w:rsidR="006C38E2">
              <w:t xml:space="preserve"> año de antigüedad de uso</w:t>
            </w:r>
            <w:r w:rsidR="00CD5ADD">
              <w:t>, donde me otorgaron un certificado de reconocimiento por el desarrollo de sistema software a nivel industrial</w:t>
            </w:r>
            <w:r w:rsidR="00EE62E6">
              <w:t>.</w:t>
            </w:r>
          </w:p>
          <w:p w14:paraId="4183AB56" w14:textId="0DF6AB2D" w:rsidR="00E313D5" w:rsidRDefault="00E313D5" w:rsidP="00741125"/>
          <w:p w14:paraId="4B119159" w14:textId="7C01DF6A" w:rsidR="00455C72" w:rsidRDefault="00455C72" w:rsidP="00741125"/>
          <w:p w14:paraId="6EE4EEC6" w14:textId="5FA91924" w:rsidR="00455C72" w:rsidRDefault="00455C72" w:rsidP="00741125"/>
          <w:p w14:paraId="73AC47F8" w14:textId="77777777" w:rsidR="00455C72" w:rsidRDefault="00455C72" w:rsidP="00741125"/>
          <w:p w14:paraId="6BE44540" w14:textId="4D31E3A2" w:rsidR="00E313D5" w:rsidRPr="00906BEE" w:rsidRDefault="00230908" w:rsidP="00E313D5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A6C97ADC5E0849249B87BD2E40491742"/>
                </w:placeholder>
                <w:temporary/>
                <w:showingPlcHdr/>
                <w15:appearance w15:val="hidden"/>
              </w:sdtPr>
              <w:sdtEndPr/>
              <w:sdtContent>
                <w:r w:rsidR="00E313D5" w:rsidRPr="00906BEE">
                  <w:rPr>
                    <w:lang w:bidi="es-ES"/>
                  </w:rPr>
                  <w:t>Aptitudes</w:t>
                </w:r>
              </w:sdtContent>
            </w:sdt>
          </w:p>
          <w:p w14:paraId="0BE2E85A" w14:textId="24211291" w:rsidR="00E313D5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Conocimientos en HTML, CSS, JS, PHP</w:t>
            </w:r>
            <w:r w:rsidR="00E05779">
              <w:t>.</w:t>
            </w:r>
            <w:r>
              <w:t xml:space="preserve"> </w:t>
            </w:r>
          </w:p>
          <w:p w14:paraId="1AF877A6" w14:textId="77777777" w:rsidR="00E313D5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Conocimientos bases en POSTGRES, MYSQL.</w:t>
            </w:r>
          </w:p>
          <w:p w14:paraId="4912E290" w14:textId="77777777" w:rsidR="00E313D5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Conocimientos básicos en REACT, NODE.JS.</w:t>
            </w:r>
          </w:p>
          <w:p w14:paraId="66A9B23D" w14:textId="6E1B3345" w:rsidR="00E313D5" w:rsidRPr="00906BEE" w:rsidRDefault="00E313D5" w:rsidP="00E313D5">
            <w:pPr>
              <w:pStyle w:val="Prrafodelista"/>
              <w:numPr>
                <w:ilvl w:val="0"/>
                <w:numId w:val="11"/>
              </w:numPr>
            </w:pPr>
            <w:r>
              <w:t>Actualmente estoy siguiendo un curso de diseño Ecommers en WORDPRESS.</w:t>
            </w:r>
          </w:p>
        </w:tc>
      </w:tr>
    </w:tbl>
    <w:p w14:paraId="6A3C18F3" w14:textId="77777777" w:rsidR="00826A10" w:rsidRDefault="00826A10" w:rsidP="00E22E87">
      <w:pPr>
        <w:pStyle w:val="Sinespaciado"/>
      </w:pPr>
    </w:p>
    <w:p w14:paraId="6AF4368A" w14:textId="39F67389" w:rsidR="00BA3B1C" w:rsidRDefault="00BA3B1C">
      <w:r>
        <w:br w:type="page"/>
      </w:r>
      <w:r w:rsidRPr="00BA3B1C">
        <w:lastRenderedPageBreak/>
        <w:drawing>
          <wp:inline distT="0" distB="0" distL="0" distR="0" wp14:anchorId="4405D983" wp14:editId="05463E96">
            <wp:extent cx="6115464" cy="6848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072" cy="68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4684" w14:textId="342BE6A8" w:rsidR="00BA3B1C" w:rsidRDefault="00BA3B1C">
      <w:r>
        <w:br w:type="page"/>
      </w:r>
    </w:p>
    <w:p w14:paraId="133C976C" w14:textId="3EBB2370" w:rsidR="00C62C50" w:rsidRDefault="00BA3B1C" w:rsidP="00826A10">
      <w:bookmarkStart w:id="0" w:name="_GoBack"/>
      <w:r w:rsidRPr="00BA3B1C">
        <w:lastRenderedPageBreak/>
        <w:drawing>
          <wp:inline distT="0" distB="0" distL="0" distR="0" wp14:anchorId="14D4A5B8" wp14:editId="4F6DAE3E">
            <wp:extent cx="5391150" cy="66611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784" cy="66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4B6345" w14:textId="632C10E7" w:rsidR="00BA3B1C" w:rsidRDefault="00BA3B1C" w:rsidP="00826A10"/>
    <w:p w14:paraId="2C9148A8" w14:textId="1EC15B02" w:rsidR="00BA3B1C" w:rsidRDefault="00BA3B1C" w:rsidP="00826A10">
      <w:r w:rsidRPr="00BA3B1C">
        <w:lastRenderedPageBreak/>
        <w:drawing>
          <wp:inline distT="0" distB="0" distL="0" distR="0" wp14:anchorId="7ACD241B" wp14:editId="33166BDB">
            <wp:extent cx="5791200" cy="66808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777" cy="66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B1C" w:rsidSect="00B56BC2">
      <w:footerReference w:type="default" r:id="rId16"/>
      <w:footerReference w:type="first" r:id="rId17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FD0B4" w14:textId="77777777" w:rsidR="00230908" w:rsidRDefault="00230908" w:rsidP="00713050">
      <w:pPr>
        <w:spacing w:line="240" w:lineRule="auto"/>
      </w:pPr>
      <w:r>
        <w:separator/>
      </w:r>
    </w:p>
  </w:endnote>
  <w:endnote w:type="continuationSeparator" w:id="0">
    <w:p w14:paraId="38A19394" w14:textId="77777777" w:rsidR="00230908" w:rsidRDefault="0023090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82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3828"/>
      <w:gridCol w:w="697"/>
      <w:gridCol w:w="2263"/>
      <w:gridCol w:w="2263"/>
      <w:gridCol w:w="1854"/>
    </w:tblGrid>
    <w:tr w:rsidR="00C2098A" w14:paraId="5237922A" w14:textId="77777777" w:rsidTr="0046614E">
      <w:trPr>
        <w:gridAfter w:val="1"/>
        <w:wAfter w:w="1854" w:type="dxa"/>
        <w:trHeight w:val="258"/>
      </w:trPr>
      <w:tc>
        <w:tcPr>
          <w:tcW w:w="38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A1FCCB" w14:textId="498980FF" w:rsidR="00C2098A" w:rsidRDefault="00C2098A" w:rsidP="00684488">
          <w:pPr>
            <w:pStyle w:val="Piedepgina"/>
          </w:pPr>
        </w:p>
      </w:tc>
      <w:tc>
        <w:tcPr>
          <w:tcW w:w="69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6BE2D1" w14:textId="33C9D66A" w:rsidR="00C2098A" w:rsidRDefault="00C2098A" w:rsidP="00684488">
          <w:pPr>
            <w:pStyle w:val="Piedepgina"/>
          </w:pPr>
        </w:p>
      </w:tc>
      <w:tc>
        <w:tcPr>
          <w:tcW w:w="226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E95B6B" w14:textId="6EE40C71" w:rsidR="00C2098A" w:rsidRDefault="00C2098A" w:rsidP="00684488">
          <w:pPr>
            <w:pStyle w:val="Piedepgina"/>
          </w:pPr>
        </w:p>
      </w:tc>
      <w:tc>
        <w:tcPr>
          <w:tcW w:w="226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64FC81" w14:textId="4E6D69C8" w:rsidR="00C2098A" w:rsidRDefault="00C2098A" w:rsidP="00684488">
          <w:pPr>
            <w:pStyle w:val="Piedepgina"/>
          </w:pPr>
        </w:p>
      </w:tc>
    </w:tr>
    <w:tr w:rsidR="00C72B38" w14:paraId="024C9944" w14:textId="1817EE04" w:rsidTr="0046614E">
      <w:trPr>
        <w:trHeight w:val="531"/>
      </w:trPr>
      <w:tc>
        <w:tcPr>
          <w:tcW w:w="3828" w:type="dxa"/>
          <w:tcMar>
            <w:top w:w="144" w:type="dxa"/>
            <w:left w:w="115" w:type="dxa"/>
            <w:right w:w="115" w:type="dxa"/>
          </w:tcMar>
        </w:tcPr>
        <w:p w14:paraId="38EF4307" w14:textId="111A6722" w:rsidR="00C72B38" w:rsidRPr="00CA3DF1" w:rsidRDefault="00C72B38" w:rsidP="00C72B3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CF34B0F" wp14:editId="5C9351C5">
                    <wp:extent cx="329184" cy="329184"/>
                    <wp:effectExtent l="0" t="0" r="0" b="0"/>
                    <wp:docPr id="24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5" name="Elipse 25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upo 26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45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riángulo isósceles 48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group w14:anchorId="6C4B24AE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">
                    <o:lock v:ext="edit" aspectratio="t"/>
                    <v:oval id="Elipse 25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" fillcolor="#ea4e4e [3204]" stroked="f" strokeweight="1pt">
                      <v:stroke joinstyle="miter"/>
                    </v:oval>
                    <v:group id="Grupo 26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48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697" w:type="dxa"/>
          <w:tcMar>
            <w:top w:w="144" w:type="dxa"/>
            <w:left w:w="115" w:type="dxa"/>
            <w:right w:w="115" w:type="dxa"/>
          </w:tcMar>
        </w:tcPr>
        <w:p w14:paraId="4DEB415A" w14:textId="419E3515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5537036B" w14:textId="50A413F3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3A8B0506" w14:textId="1AB4CBCF" w:rsidR="00C72B38" w:rsidRPr="00C2098A" w:rsidRDefault="00C72B38" w:rsidP="00C72B3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4FB847D" wp14:editId="60168367">
                    <wp:extent cx="329184" cy="329184"/>
                    <wp:effectExtent l="0" t="0" r="13970" b="13970"/>
                    <wp:docPr id="49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5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group w14:anchorId="25D507F6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EFKy8owEQAApV0AAA4A&#10;AAAAAAAAAAAAAAAALgIAAGRycy9lMm9Eb2MueG1sUEsBAi0AFAAGAAgAAAAhAGhHG9DYAAAAAwEA&#10;AA8AAAAAAAAAAAAAAAAAihMAAGRycy9kb3ducmV2LnhtbFBLBQYAAAAABAAEAPMAAACP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1854" w:type="dxa"/>
        </w:tcPr>
        <w:p w14:paraId="6912CB9E" w14:textId="77777777" w:rsidR="00C72B38" w:rsidRDefault="00C72B38" w:rsidP="00C72B38"/>
      </w:tc>
    </w:tr>
    <w:tr w:rsidR="00C72B38" w14:paraId="5A8D1CB9" w14:textId="77777777" w:rsidTr="0046614E">
      <w:trPr>
        <w:trHeight w:val="562"/>
      </w:trPr>
      <w:tc>
        <w:tcPr>
          <w:tcW w:w="3828" w:type="dxa"/>
          <w:tcMar>
            <w:top w:w="144" w:type="dxa"/>
            <w:left w:w="115" w:type="dxa"/>
            <w:right w:w="115" w:type="dxa"/>
          </w:tcMar>
        </w:tcPr>
        <w:p w14:paraId="0807971B" w14:textId="596D69BE" w:rsidR="00C72B38" w:rsidRPr="00CA3DF1" w:rsidRDefault="00C72B38" w:rsidP="00455C72">
          <w:pPr>
            <w:pStyle w:val="Piedepgina"/>
            <w:jc w:val="left"/>
            <w:rPr>
              <w:noProof/>
              <w:lang w:bidi="es-ES"/>
            </w:rPr>
          </w:pPr>
          <w:r>
            <w:t>floresruben380@g</w:t>
          </w:r>
          <w:r w:rsidR="00455C72">
            <w:t>m</w:t>
          </w:r>
          <w:r>
            <w:t>ail.com</w:t>
          </w:r>
        </w:p>
      </w:tc>
      <w:tc>
        <w:tcPr>
          <w:tcW w:w="697" w:type="dxa"/>
          <w:tcMar>
            <w:top w:w="144" w:type="dxa"/>
            <w:left w:w="115" w:type="dxa"/>
            <w:right w:w="115" w:type="dxa"/>
          </w:tcMar>
        </w:tcPr>
        <w:p w14:paraId="263C89F4" w14:textId="77777777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7B851062" w14:textId="77777777" w:rsidR="00C72B38" w:rsidRPr="00C2098A" w:rsidRDefault="00C72B38" w:rsidP="00C72B38">
          <w:pPr>
            <w:pStyle w:val="Piedepgina"/>
          </w:pPr>
        </w:p>
      </w:tc>
      <w:tc>
        <w:tcPr>
          <w:tcW w:w="2263" w:type="dxa"/>
          <w:tcMar>
            <w:top w:w="144" w:type="dxa"/>
            <w:left w:w="115" w:type="dxa"/>
            <w:right w:w="115" w:type="dxa"/>
          </w:tcMar>
        </w:tcPr>
        <w:p w14:paraId="3AD26907" w14:textId="2CA717E8" w:rsidR="00C72B38" w:rsidRPr="00C2098A" w:rsidRDefault="00C72B38" w:rsidP="00455C72">
          <w:pPr>
            <w:pStyle w:val="Piedepgina"/>
            <w:jc w:val="left"/>
            <w:rPr>
              <w:noProof/>
              <w:lang w:bidi="es-ES"/>
            </w:rPr>
          </w:pPr>
          <w:r>
            <w:t>0972 495 723</w:t>
          </w:r>
        </w:p>
      </w:tc>
      <w:tc>
        <w:tcPr>
          <w:tcW w:w="1854" w:type="dxa"/>
        </w:tcPr>
        <w:p w14:paraId="3513FAE6" w14:textId="77777777" w:rsidR="00C72B38" w:rsidRDefault="00C72B38" w:rsidP="00C72B38"/>
      </w:tc>
    </w:tr>
  </w:tbl>
  <w:p w14:paraId="4FA07043" w14:textId="0BE38E11" w:rsidR="00C2098A" w:rsidRDefault="00C2098A" w:rsidP="00217980">
    <w:pPr>
      <w:pStyle w:val="Piedepgina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1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3544"/>
      <w:gridCol w:w="766"/>
      <w:gridCol w:w="2155"/>
      <w:gridCol w:w="2156"/>
      <w:gridCol w:w="2156"/>
    </w:tblGrid>
    <w:tr w:rsidR="00546B1C" w14:paraId="2E1731A4" w14:textId="77777777" w:rsidTr="00EE62E6">
      <w:trPr>
        <w:trHeight w:val="993"/>
      </w:trPr>
      <w:tc>
        <w:tcPr>
          <w:tcW w:w="3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E18601" w14:textId="6716DC8E" w:rsidR="00546B1C" w:rsidRDefault="00546B1C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31822ED" wp14:editId="0000DB28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group w14:anchorId="29228D85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Apt4t6NwgAABI5AAAOAAAAAAAAAAAAAAAAAC4CAABk&#10;cnMvZTJvRG9jLnhtbFBLAQItABQABgAIAAAAIQBoRxvQ2AAAAAMBAAAPAAAAAAAAAAAAAAAAAJEK&#10;AABkcnMvZG93bnJldi54bWxQSwUGAAAAAAQABADzAAAAlgsAAAAA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766" w:type="dxa"/>
        </w:tcPr>
        <w:p w14:paraId="26406646" w14:textId="77777777" w:rsidR="00546B1C" w:rsidRDefault="00546B1C" w:rsidP="00217980">
          <w:pPr>
            <w:pStyle w:val="Piedepgina"/>
          </w:pPr>
        </w:p>
      </w:tc>
      <w:tc>
        <w:tcPr>
          <w:tcW w:w="215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DEB9AB" w14:textId="79009426" w:rsidR="00546B1C" w:rsidRDefault="00546B1C" w:rsidP="00217980">
          <w:pPr>
            <w:pStyle w:val="Piedepgina"/>
          </w:pPr>
        </w:p>
      </w:tc>
      <w:tc>
        <w:tcPr>
          <w:tcW w:w="215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859EC6" w14:textId="77777777" w:rsidR="00546B1C" w:rsidRDefault="00546B1C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B7CC71A" wp14:editId="7CEF1D9D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group w14:anchorId="7CD6C9A8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9YnfJFhEAAKVdAAAOAAAAAAAAAAAAAAAAAC4CAABkcnMvZTJvRG9j&#10;LnhtbFBLAQItABQABgAIAAAAIQBoRxvQ2AAAAAMBAAAPAAAAAAAAAAAAAAAAAHATAABkcnMvZG93&#10;bnJldi54bWxQSwUGAAAAAAQABADzAAAAd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15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2900F9" w14:textId="118310B6" w:rsidR="00546B1C" w:rsidRDefault="00546B1C" w:rsidP="00217980">
          <w:pPr>
            <w:pStyle w:val="Piedepgina"/>
          </w:pPr>
        </w:p>
      </w:tc>
    </w:tr>
    <w:tr w:rsidR="00546B1C" w14:paraId="4EAB8A32" w14:textId="77777777" w:rsidTr="00EE62E6">
      <w:trPr>
        <w:trHeight w:val="910"/>
      </w:trPr>
      <w:tc>
        <w:tcPr>
          <w:tcW w:w="3544" w:type="dxa"/>
          <w:tcMar>
            <w:top w:w="144" w:type="dxa"/>
            <w:left w:w="115" w:type="dxa"/>
            <w:right w:w="115" w:type="dxa"/>
          </w:tcMar>
        </w:tcPr>
        <w:p w14:paraId="4AD82A9B" w14:textId="616D0B7C" w:rsidR="00546B1C" w:rsidRPr="00CA3DF1" w:rsidRDefault="00546B1C" w:rsidP="00546B1C">
          <w:pPr>
            <w:pStyle w:val="Piedepgina"/>
          </w:pPr>
          <w:r>
            <w:t>floresruben380@gmail.com</w:t>
          </w:r>
        </w:p>
      </w:tc>
      <w:tc>
        <w:tcPr>
          <w:tcW w:w="766" w:type="dxa"/>
        </w:tcPr>
        <w:p w14:paraId="4F0B190B" w14:textId="77777777" w:rsidR="00546B1C" w:rsidRPr="00C2098A" w:rsidRDefault="00546B1C" w:rsidP="00546B1C">
          <w:pPr>
            <w:pStyle w:val="Piedepgina"/>
          </w:pPr>
        </w:p>
      </w:tc>
      <w:tc>
        <w:tcPr>
          <w:tcW w:w="2155" w:type="dxa"/>
          <w:tcMar>
            <w:top w:w="144" w:type="dxa"/>
            <w:left w:w="115" w:type="dxa"/>
            <w:right w:w="115" w:type="dxa"/>
          </w:tcMar>
        </w:tcPr>
        <w:p w14:paraId="61E767D4" w14:textId="06F3B8F4" w:rsidR="00546B1C" w:rsidRPr="00C2098A" w:rsidRDefault="00546B1C" w:rsidP="00546B1C">
          <w:pPr>
            <w:pStyle w:val="Piedepgina"/>
          </w:pPr>
        </w:p>
      </w:tc>
      <w:tc>
        <w:tcPr>
          <w:tcW w:w="2156" w:type="dxa"/>
          <w:tcMar>
            <w:top w:w="144" w:type="dxa"/>
            <w:left w:w="115" w:type="dxa"/>
            <w:right w:w="115" w:type="dxa"/>
          </w:tcMar>
        </w:tcPr>
        <w:p w14:paraId="058722F6" w14:textId="66525CAE" w:rsidR="00546B1C" w:rsidRPr="00C2098A" w:rsidRDefault="00546B1C" w:rsidP="00546B1C">
          <w:pPr>
            <w:pStyle w:val="Piedepgina"/>
          </w:pPr>
          <w:r>
            <w:t>0972 495 723</w:t>
          </w:r>
        </w:p>
      </w:tc>
      <w:tc>
        <w:tcPr>
          <w:tcW w:w="2156" w:type="dxa"/>
          <w:tcMar>
            <w:top w:w="144" w:type="dxa"/>
            <w:left w:w="115" w:type="dxa"/>
            <w:right w:w="115" w:type="dxa"/>
          </w:tcMar>
        </w:tcPr>
        <w:p w14:paraId="2C54DCE8" w14:textId="7D3FECCD" w:rsidR="00546B1C" w:rsidRPr="00C2098A" w:rsidRDefault="00546B1C" w:rsidP="00546B1C">
          <w:pPr>
            <w:pStyle w:val="Piedepgina"/>
          </w:pPr>
        </w:p>
      </w:tc>
    </w:tr>
  </w:tbl>
  <w:p w14:paraId="25E178CE" w14:textId="2473DDD3" w:rsidR="00217980" w:rsidRDefault="00217980" w:rsidP="00EE62E6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D51EA" w14:textId="77777777" w:rsidR="00230908" w:rsidRDefault="00230908" w:rsidP="00713050">
      <w:pPr>
        <w:spacing w:line="240" w:lineRule="auto"/>
      </w:pPr>
      <w:r>
        <w:separator/>
      </w:r>
    </w:p>
  </w:footnote>
  <w:footnote w:type="continuationSeparator" w:id="0">
    <w:p w14:paraId="3FD337F8" w14:textId="77777777" w:rsidR="00230908" w:rsidRDefault="00230908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AF77B0"/>
    <w:multiLevelType w:val="hybridMultilevel"/>
    <w:tmpl w:val="66E6FDC4"/>
    <w:lvl w:ilvl="0" w:tplc="E4C86670">
      <w:start w:val="9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70F9"/>
    <w:multiLevelType w:val="hybridMultilevel"/>
    <w:tmpl w:val="BA48F78C"/>
    <w:lvl w:ilvl="0" w:tplc="6CA6ABAE">
      <w:start w:val="9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0F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B77EE"/>
    <w:rsid w:val="001F4583"/>
    <w:rsid w:val="00217980"/>
    <w:rsid w:val="00230908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0ABC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55C72"/>
    <w:rsid w:val="0046104A"/>
    <w:rsid w:val="0046614E"/>
    <w:rsid w:val="00470510"/>
    <w:rsid w:val="004717C5"/>
    <w:rsid w:val="004A24CC"/>
    <w:rsid w:val="004F1581"/>
    <w:rsid w:val="0050006A"/>
    <w:rsid w:val="00523479"/>
    <w:rsid w:val="005276D0"/>
    <w:rsid w:val="00543DB7"/>
    <w:rsid w:val="00546B1C"/>
    <w:rsid w:val="0055755A"/>
    <w:rsid w:val="005729B0"/>
    <w:rsid w:val="00583E4F"/>
    <w:rsid w:val="00641630"/>
    <w:rsid w:val="00684488"/>
    <w:rsid w:val="006A3CE7"/>
    <w:rsid w:val="006A7746"/>
    <w:rsid w:val="006C38E2"/>
    <w:rsid w:val="006C4C50"/>
    <w:rsid w:val="006D76B1"/>
    <w:rsid w:val="0071044E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E101F"/>
    <w:rsid w:val="00811117"/>
    <w:rsid w:val="008150AD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8F3073"/>
    <w:rsid w:val="00906BEE"/>
    <w:rsid w:val="009243E7"/>
    <w:rsid w:val="00985D58"/>
    <w:rsid w:val="00987153"/>
    <w:rsid w:val="009A77FD"/>
    <w:rsid w:val="009B3C40"/>
    <w:rsid w:val="009F7AD9"/>
    <w:rsid w:val="00A06488"/>
    <w:rsid w:val="00A42540"/>
    <w:rsid w:val="00A50939"/>
    <w:rsid w:val="00A50CDC"/>
    <w:rsid w:val="00A83413"/>
    <w:rsid w:val="00AA6A40"/>
    <w:rsid w:val="00AA75F6"/>
    <w:rsid w:val="00AD00FD"/>
    <w:rsid w:val="00AE4E75"/>
    <w:rsid w:val="00AE772E"/>
    <w:rsid w:val="00AF0A8E"/>
    <w:rsid w:val="00AF480F"/>
    <w:rsid w:val="00B03DD5"/>
    <w:rsid w:val="00B27019"/>
    <w:rsid w:val="00B5664D"/>
    <w:rsid w:val="00B56BC2"/>
    <w:rsid w:val="00B76A83"/>
    <w:rsid w:val="00BA3B1C"/>
    <w:rsid w:val="00BA5B40"/>
    <w:rsid w:val="00BD0206"/>
    <w:rsid w:val="00BE5C40"/>
    <w:rsid w:val="00C2098A"/>
    <w:rsid w:val="00C211CD"/>
    <w:rsid w:val="00C520BD"/>
    <w:rsid w:val="00C5444A"/>
    <w:rsid w:val="00C612DA"/>
    <w:rsid w:val="00C62C50"/>
    <w:rsid w:val="00C72B38"/>
    <w:rsid w:val="00C7741E"/>
    <w:rsid w:val="00C875AB"/>
    <w:rsid w:val="00CA3DF1"/>
    <w:rsid w:val="00CA4581"/>
    <w:rsid w:val="00CD5ADD"/>
    <w:rsid w:val="00CD6E79"/>
    <w:rsid w:val="00CE18D5"/>
    <w:rsid w:val="00D04109"/>
    <w:rsid w:val="00D97A41"/>
    <w:rsid w:val="00DC77A9"/>
    <w:rsid w:val="00DD3CF6"/>
    <w:rsid w:val="00DD3D17"/>
    <w:rsid w:val="00DD6416"/>
    <w:rsid w:val="00DF4E0A"/>
    <w:rsid w:val="00E02DCD"/>
    <w:rsid w:val="00E05779"/>
    <w:rsid w:val="00E12C60"/>
    <w:rsid w:val="00E22E87"/>
    <w:rsid w:val="00E313D5"/>
    <w:rsid w:val="00E319C8"/>
    <w:rsid w:val="00E56C83"/>
    <w:rsid w:val="00E57630"/>
    <w:rsid w:val="00E86C2B"/>
    <w:rsid w:val="00E9767F"/>
    <w:rsid w:val="00EB2D52"/>
    <w:rsid w:val="00EC7830"/>
    <w:rsid w:val="00EE62E6"/>
    <w:rsid w:val="00EF7CC9"/>
    <w:rsid w:val="00F207C0"/>
    <w:rsid w:val="00F20AE5"/>
    <w:rsid w:val="00F47E97"/>
    <w:rsid w:val="00F645C7"/>
    <w:rsid w:val="00FB0EC9"/>
    <w:rsid w:val="00FF4243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DBA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info@alexsa.com.py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595%2021%20236%207000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PC\AppData\Roaming\Microsoft\Templates\Curr&#237;culum%20v&#237;tae%20elegant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83F642082C490CAAC8DF3297A04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57479-32B9-4060-B32E-BD038457BA23}"/>
      </w:docPartPr>
      <w:docPartBody>
        <w:p w:rsidR="00266010" w:rsidRDefault="00853597">
          <w:pPr>
            <w:pStyle w:val="1583F642082C490CAAC8DF3297A04DC9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0C761DA8E24E4FBBA0D1DE9AF3A3D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867C8-9DC0-4DC3-84B4-533AF3F41BC5}"/>
      </w:docPartPr>
      <w:docPartBody>
        <w:p w:rsidR="00266010" w:rsidRDefault="00853597">
          <w:pPr>
            <w:pStyle w:val="0C761DA8E24E4FBBA0D1DE9AF3A3D46E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BA276D4EF5E644169E1416CBBDCE8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645E8-CE39-4BF4-B073-8E80943A2A93}"/>
      </w:docPartPr>
      <w:docPartBody>
        <w:p w:rsidR="00266010" w:rsidRDefault="00853597">
          <w:pPr>
            <w:pStyle w:val="BA276D4EF5E644169E1416CBBDCE8077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259BD9DC0C32421196173D051598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632AE-D62C-417A-B0B1-C81E92DEACFA}"/>
      </w:docPartPr>
      <w:docPartBody>
        <w:p w:rsidR="00266010" w:rsidRDefault="00853597">
          <w:pPr>
            <w:pStyle w:val="259BD9DC0C32421196173D051598E2F0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A6C97ADC5E0849249B87BD2E4049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44AE3-1FAA-472A-B4EF-8C1DBE6EA540}"/>
      </w:docPartPr>
      <w:docPartBody>
        <w:p w:rsidR="00266010" w:rsidRDefault="00853597" w:rsidP="00853597">
          <w:pPr>
            <w:pStyle w:val="A6C97ADC5E0849249B87BD2E40491742"/>
          </w:pPr>
          <w:r w:rsidRPr="00906BEE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97"/>
    <w:rsid w:val="00266010"/>
    <w:rsid w:val="005033CB"/>
    <w:rsid w:val="00662BB7"/>
    <w:rsid w:val="00853597"/>
    <w:rsid w:val="00A7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83F642082C490CAAC8DF3297A04DC9">
    <w:name w:val="1583F642082C490CAAC8DF3297A04DC9"/>
  </w:style>
  <w:style w:type="paragraph" w:customStyle="1" w:styleId="0C761DA8E24E4FBBA0D1DE9AF3A3D46E">
    <w:name w:val="0C761DA8E24E4FBBA0D1DE9AF3A3D46E"/>
  </w:style>
  <w:style w:type="paragraph" w:customStyle="1" w:styleId="BA276D4EF5E644169E1416CBBDCE8077">
    <w:name w:val="BA276D4EF5E644169E1416CBBDCE8077"/>
  </w:style>
  <w:style w:type="paragraph" w:customStyle="1" w:styleId="259BD9DC0C32421196173D051598E2F0">
    <w:name w:val="259BD9DC0C32421196173D051598E2F0"/>
  </w:style>
  <w:style w:type="paragraph" w:customStyle="1" w:styleId="A6C97ADC5E0849249B87BD2E40491742">
    <w:name w:val="A6C97ADC5E0849249B87BD2E40491742"/>
    <w:rsid w:val="00853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elegante diseñado por MOO</Template>
  <TotalTime>0</TotalTime>
  <Pages>1</Pages>
  <Words>472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Analista de sistemas</dc:subject>
  <dc:creator/>
  <cp:keywords/>
  <dc:description>dISEÑADOR Y pROGRAMADOR WEB</dc:description>
  <cp:lastModifiedBy/>
  <cp:revision>1</cp:revision>
  <dcterms:created xsi:type="dcterms:W3CDTF">2022-02-16T15:04:00Z</dcterms:created>
  <dcterms:modified xsi:type="dcterms:W3CDTF">2022-04-05T15:54:00Z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